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570055" w14:textId="77777777" w:rsidR="008F6A09" w:rsidRDefault="00C81B05">
      <w:pPr>
        <w:pStyle w:val="Cm"/>
        <w:rPr>
          <w:lang w:val="hu-HU"/>
        </w:rPr>
      </w:pPr>
      <w:r>
        <w:rPr>
          <w:lang w:val="hu-HU"/>
        </w:rPr>
        <w:t>Többszemélye offline fekete macska játék Androidra</w:t>
      </w:r>
    </w:p>
    <w:p w14:paraId="0EB4C361" w14:textId="77777777" w:rsidR="00C81B05" w:rsidRPr="00C81B05" w:rsidRDefault="00C81B05" w:rsidP="00C81B05">
      <w:pPr>
        <w:rPr>
          <w:lang w:val="hu-HU"/>
        </w:rPr>
      </w:pPr>
    </w:p>
    <w:p w14:paraId="47B81583" w14:textId="77777777" w:rsidR="008F6A09" w:rsidRPr="00A15997" w:rsidRDefault="00C81B05">
      <w:pPr>
        <w:pStyle w:val="Cmsor1"/>
        <w:rPr>
          <w:lang w:val="hu-HU"/>
        </w:rPr>
      </w:pPr>
      <w:r>
        <w:rPr>
          <w:lang w:val="hu-HU"/>
        </w:rPr>
        <w:t>Projektünk célja</w:t>
      </w:r>
    </w:p>
    <w:p w14:paraId="7C1E220C" w14:textId="77777777" w:rsidR="008F6A09" w:rsidRDefault="00C81B05">
      <w:pPr>
        <w:rPr>
          <w:rFonts w:cstheme="minorHAnsi"/>
          <w:sz w:val="24"/>
          <w:lang w:val="hu-HU"/>
        </w:rPr>
      </w:pPr>
      <w:r w:rsidRPr="00C81B05">
        <w:rPr>
          <w:rFonts w:cstheme="minorHAnsi"/>
          <w:sz w:val="24"/>
          <w:lang w:val="hu-HU"/>
        </w:rPr>
        <w:t>P</w:t>
      </w:r>
      <w:r>
        <w:rPr>
          <w:rFonts w:cstheme="minorHAnsi"/>
          <w:sz w:val="24"/>
          <w:lang w:val="hu-HU"/>
        </w:rPr>
        <w:t>rojektünk célja egy olyan androidos applikáció elkészítése volt, melynek segítségével egy lokális hálózaton a felhasználók egymással tudnak fekete macska (pikkdáma) játékot játszani. Fontos cél volt, hogy az alkalmazás használatához ne legyen szükség internetkapcsolatra, így bárhol és bármikor lehet vele játszani.</w:t>
      </w:r>
    </w:p>
    <w:p w14:paraId="2B0D0FEF" w14:textId="033D55DE" w:rsidR="00C81B05" w:rsidRDefault="00C81B05">
      <w:pPr>
        <w:rPr>
          <w:rFonts w:cstheme="minorHAnsi"/>
          <w:sz w:val="24"/>
          <w:lang w:val="hu-HU"/>
        </w:rPr>
      </w:pPr>
      <w:r>
        <w:rPr>
          <w:rFonts w:cstheme="minorHAnsi"/>
          <w:sz w:val="24"/>
          <w:lang w:val="hu-HU"/>
        </w:rPr>
        <w:t>Az ötlet annak kapcsán merült fel, hogy baráti társaságokban gyakran problémát szokott okozni, hogy nincsen kártyapakli, azonban a mai világban mindenki magával hordja az okostelefonját. Az applikációnk ezen problémát orvosolja, hiszen táborokban, összejöveteleken és utazás közben is könnyen használható.</w:t>
      </w:r>
    </w:p>
    <w:p w14:paraId="6313CDE2" w14:textId="7E608D72" w:rsidR="00193450" w:rsidRDefault="00193450">
      <w:pPr>
        <w:rPr>
          <w:rFonts w:cstheme="minorHAnsi"/>
          <w:sz w:val="24"/>
          <w:lang w:val="hu-HU"/>
        </w:rPr>
      </w:pPr>
      <w:r>
        <w:rPr>
          <w:rFonts w:cstheme="minorHAnsi"/>
          <w:sz w:val="24"/>
          <w:lang w:val="hu-HU"/>
        </w:rPr>
        <w:t>Fontos volt számunkra, hogy a játék egy közösségi élmény legyen. Mivel a játékosoknak fizikailag közel kell lenniük egymáshoz, így hasonló egy társasjátékhoz.</w:t>
      </w:r>
    </w:p>
    <w:p w14:paraId="6A0B26D4" w14:textId="4A81EF45" w:rsidR="00193450" w:rsidRDefault="00193450">
      <w:pPr>
        <w:rPr>
          <w:rFonts w:cstheme="minorHAnsi"/>
          <w:sz w:val="24"/>
          <w:lang w:val="hu-HU"/>
        </w:rPr>
      </w:pPr>
      <w:r w:rsidRPr="00221559">
        <w:rPr>
          <w:rFonts w:cstheme="minorHAnsi"/>
          <w:sz w:val="24"/>
          <w:highlight w:val="yellow"/>
          <w:lang w:val="hu-HU"/>
        </w:rPr>
        <w:t xml:space="preserve">[INSERT </w:t>
      </w:r>
      <w:r>
        <w:rPr>
          <w:rFonts w:cstheme="minorHAnsi"/>
          <w:sz w:val="24"/>
          <w:highlight w:val="yellow"/>
          <w:lang w:val="hu-HU"/>
        </w:rPr>
        <w:t>EMBEREK BOLDOGAN JÁTSZANAK</w:t>
      </w:r>
      <w:r w:rsidRPr="00221559">
        <w:rPr>
          <w:rFonts w:cstheme="minorHAnsi"/>
          <w:sz w:val="24"/>
          <w:highlight w:val="yellow"/>
          <w:lang w:val="hu-HU"/>
        </w:rPr>
        <w:t xml:space="preserve"> HERE]</w:t>
      </w:r>
      <w:r>
        <w:rPr>
          <w:rFonts w:cstheme="minorHAnsi"/>
          <w:sz w:val="24"/>
          <w:lang w:val="hu-HU"/>
        </w:rPr>
        <w:t xml:space="preserve"> </w:t>
      </w:r>
    </w:p>
    <w:p w14:paraId="2F291B1E" w14:textId="77777777" w:rsidR="00C81B05" w:rsidRDefault="00C81B05">
      <w:pPr>
        <w:rPr>
          <w:rFonts w:cstheme="minorHAnsi"/>
          <w:sz w:val="24"/>
          <w:lang w:val="hu-HU"/>
        </w:rPr>
      </w:pPr>
    </w:p>
    <w:p w14:paraId="570218D3" w14:textId="77777777" w:rsidR="00C81B05" w:rsidRPr="00A15997" w:rsidRDefault="00C81B05" w:rsidP="00C81B05">
      <w:pPr>
        <w:pStyle w:val="Cmsor1"/>
        <w:rPr>
          <w:lang w:val="hu-HU"/>
        </w:rPr>
      </w:pPr>
      <w:r>
        <w:rPr>
          <w:lang w:val="hu-HU"/>
        </w:rPr>
        <w:t>Működési elv</w:t>
      </w:r>
    </w:p>
    <w:p w14:paraId="1D059FCC" w14:textId="77777777" w:rsidR="00221559" w:rsidRDefault="00C81B05" w:rsidP="00C81B05">
      <w:pPr>
        <w:rPr>
          <w:rFonts w:cstheme="minorHAnsi"/>
          <w:sz w:val="24"/>
          <w:lang w:val="hu-HU"/>
        </w:rPr>
      </w:pPr>
      <w:r>
        <w:rPr>
          <w:rFonts w:cstheme="minorHAnsi"/>
          <w:sz w:val="24"/>
          <w:lang w:val="hu-HU"/>
        </w:rPr>
        <w:t xml:space="preserve">A játékot négy személyre találták ki, így egy játékhoz négy eszközre van szükség. Az egyik eszköz egy wifi-hálózatot oszt meg, amelyhez a többiek kapcsolódnak. </w:t>
      </w:r>
      <w:r w:rsidR="00A26F45">
        <w:rPr>
          <w:rFonts w:cstheme="minorHAnsi"/>
          <w:sz w:val="24"/>
          <w:lang w:val="hu-HU"/>
        </w:rPr>
        <w:t xml:space="preserve">Ezek után az eszközök egy </w:t>
      </w:r>
      <w:r w:rsidR="00221559">
        <w:rPr>
          <w:rFonts w:cstheme="minorHAnsi"/>
          <w:sz w:val="24"/>
          <w:lang w:val="hu-HU"/>
        </w:rPr>
        <w:t>általunk kifejlesztett hálózati protokoll alapján kommunikálnak. Az egyik eszköz a szerver szerepét tölti be, ő kezeli a hálózati kommunikációt.</w:t>
      </w:r>
    </w:p>
    <w:p w14:paraId="067F4912" w14:textId="3EEE6317" w:rsidR="00C81B05" w:rsidRDefault="00221559" w:rsidP="00C81B05">
      <w:pPr>
        <w:rPr>
          <w:rFonts w:cstheme="minorHAnsi"/>
          <w:sz w:val="24"/>
          <w:lang w:val="hu-HU"/>
        </w:rPr>
      </w:pPr>
      <w:r w:rsidRPr="00221559">
        <w:rPr>
          <w:rFonts w:cstheme="minorHAnsi"/>
          <w:sz w:val="24"/>
          <w:highlight w:val="yellow"/>
          <w:lang w:val="hu-HU"/>
        </w:rPr>
        <w:t>[INSERT SEMATIKUS ÁBRA HERE]</w:t>
      </w:r>
      <w:r>
        <w:rPr>
          <w:rFonts w:cstheme="minorHAnsi"/>
          <w:sz w:val="24"/>
          <w:lang w:val="hu-HU"/>
        </w:rPr>
        <w:t xml:space="preserve"> </w:t>
      </w:r>
    </w:p>
    <w:p w14:paraId="5A5C3542" w14:textId="77777777" w:rsidR="00193450" w:rsidRDefault="00193450" w:rsidP="00C81B05">
      <w:pPr>
        <w:rPr>
          <w:rFonts w:cstheme="minorHAnsi"/>
          <w:sz w:val="24"/>
          <w:lang w:val="hu-HU"/>
        </w:rPr>
      </w:pPr>
    </w:p>
    <w:p w14:paraId="13586D49" w14:textId="3A052CD0" w:rsidR="00221559" w:rsidRPr="00A15997" w:rsidRDefault="00221559" w:rsidP="00221559">
      <w:pPr>
        <w:pStyle w:val="Cmsor1"/>
        <w:rPr>
          <w:lang w:val="hu-HU"/>
        </w:rPr>
      </w:pPr>
      <w:r>
        <w:rPr>
          <w:lang w:val="hu-HU"/>
        </w:rPr>
        <w:t>Technikai részletek</w:t>
      </w:r>
    </w:p>
    <w:p w14:paraId="1BCE4FDC" w14:textId="1E73FEE5" w:rsidR="00221559" w:rsidRDefault="00221559" w:rsidP="00221559">
      <w:pPr>
        <w:rPr>
          <w:rFonts w:cstheme="minorHAnsi"/>
          <w:sz w:val="24"/>
          <w:lang w:val="hu-HU"/>
        </w:rPr>
      </w:pPr>
      <w:r>
        <w:rPr>
          <w:rFonts w:cstheme="minorHAnsi"/>
          <w:sz w:val="24"/>
          <w:lang w:val="hu-HU"/>
        </w:rPr>
        <w:t>Az applikációt Andriod Studioben fejlesztettük, jelenleg Android 4.2 és újabb eszközöket támogat (a jelenlegi Androidos eszközök kb. 87,4%-a). Távlati célunk közé tartozik az IOS-es és Windows Phone-os eszközök támogatása is.</w:t>
      </w:r>
    </w:p>
    <w:p w14:paraId="63064977" w14:textId="77777777" w:rsidR="00193450" w:rsidRDefault="00193450" w:rsidP="00221559">
      <w:pPr>
        <w:rPr>
          <w:rFonts w:cstheme="minorHAnsi"/>
          <w:sz w:val="24"/>
          <w:lang w:val="hu-HU"/>
        </w:rPr>
      </w:pPr>
    </w:p>
    <w:p w14:paraId="267A10D2" w14:textId="655DB00D" w:rsidR="00221559" w:rsidRPr="00A15997" w:rsidRDefault="00221559" w:rsidP="00221559">
      <w:pPr>
        <w:pStyle w:val="Cmsor1"/>
        <w:rPr>
          <w:lang w:val="hu-HU"/>
        </w:rPr>
      </w:pPr>
      <w:r>
        <w:rPr>
          <w:lang w:val="hu-HU"/>
        </w:rPr>
        <w:lastRenderedPageBreak/>
        <w:t>Az applikáció felépítése</w:t>
      </w:r>
    </w:p>
    <w:p w14:paraId="33E3FC97" w14:textId="39408C18" w:rsidR="00221559" w:rsidRDefault="00221559" w:rsidP="00221559">
      <w:pPr>
        <w:rPr>
          <w:rFonts w:cstheme="minorHAnsi"/>
          <w:sz w:val="24"/>
          <w:lang w:val="hu-HU"/>
        </w:rPr>
      </w:pPr>
      <w:r>
        <w:rPr>
          <w:rFonts w:cstheme="minorHAnsi"/>
          <w:sz w:val="24"/>
          <w:lang w:val="hu-HU"/>
        </w:rPr>
        <w:t xml:space="preserve">Az applikációnk két Activity-ből áll. </w:t>
      </w:r>
      <w:r w:rsidR="00001F71">
        <w:rPr>
          <w:rFonts w:cstheme="minorHAnsi"/>
          <w:sz w:val="24"/>
          <w:lang w:val="hu-HU"/>
        </w:rPr>
        <w:t>Az első feladata az eszközök kommunikációjának az összehangolása, míg a másodikban zajlik le a játék.</w:t>
      </w:r>
    </w:p>
    <w:p w14:paraId="7C4B4989" w14:textId="5C736555" w:rsidR="00001F71" w:rsidRPr="001F6E1E" w:rsidRDefault="00001F71" w:rsidP="00001F71">
      <w:pPr>
        <w:pStyle w:val="Listaszerbekezds"/>
        <w:numPr>
          <w:ilvl w:val="0"/>
          <w:numId w:val="1"/>
        </w:numPr>
        <w:rPr>
          <w:rFonts w:cstheme="minorHAnsi"/>
          <w:b/>
          <w:sz w:val="28"/>
          <w:szCs w:val="28"/>
          <w:lang w:val="hu-HU"/>
        </w:rPr>
      </w:pPr>
      <w:r w:rsidRPr="001F6E1E">
        <w:rPr>
          <w:rFonts w:cstheme="minorHAnsi"/>
          <w:b/>
          <w:sz w:val="28"/>
          <w:szCs w:val="28"/>
          <w:lang w:val="hu-HU"/>
        </w:rPr>
        <w:t>Activity: Az eszközök „egymásra találása”</w:t>
      </w:r>
    </w:p>
    <w:p w14:paraId="520345FE" w14:textId="23EE1D64" w:rsidR="00001F71" w:rsidRPr="00001F71" w:rsidRDefault="00001F71" w:rsidP="00001F71">
      <w:pPr>
        <w:rPr>
          <w:rFonts w:cstheme="minorHAnsi"/>
          <w:b/>
          <w:sz w:val="24"/>
          <w:lang w:val="hu-HU"/>
        </w:rPr>
      </w:pPr>
      <w:r w:rsidRPr="00221559">
        <w:rPr>
          <w:rFonts w:cstheme="minorHAnsi"/>
          <w:sz w:val="24"/>
          <w:highlight w:val="yellow"/>
          <w:lang w:val="hu-HU"/>
        </w:rPr>
        <w:t xml:space="preserve">[INSERT </w:t>
      </w:r>
      <w:r>
        <w:rPr>
          <w:rFonts w:cstheme="minorHAnsi"/>
          <w:sz w:val="24"/>
          <w:highlight w:val="yellow"/>
          <w:lang w:val="hu-HU"/>
        </w:rPr>
        <w:t>PRINTSCREEN</w:t>
      </w:r>
      <w:r w:rsidRPr="00221559">
        <w:rPr>
          <w:rFonts w:cstheme="minorHAnsi"/>
          <w:sz w:val="24"/>
          <w:highlight w:val="yellow"/>
          <w:lang w:val="hu-HU"/>
        </w:rPr>
        <w:t xml:space="preserve"> HERE]</w:t>
      </w:r>
    </w:p>
    <w:p w14:paraId="3C945F91" w14:textId="48579DE2" w:rsidR="00001F71" w:rsidRDefault="00001F71" w:rsidP="00001F71">
      <w:pPr>
        <w:rPr>
          <w:rFonts w:cstheme="minorHAnsi"/>
          <w:sz w:val="24"/>
          <w:lang w:val="hu-HU"/>
        </w:rPr>
      </w:pPr>
      <w:r>
        <w:rPr>
          <w:rFonts w:cstheme="minorHAnsi"/>
          <w:sz w:val="24"/>
          <w:lang w:val="hu-HU"/>
        </w:rPr>
        <w:t>Az 1. Activity-ben 3 választási lehetőség van. Létrehozhatunk egy szervert, végig szkennelhetjük a hálózatot szerverek után, vagy egy kódot beírva azonnal csatlakozhatunk a szerverhez (gyakorlatilag a szerver IP címének utolsó szegmensét kell beírni). Ha egy kliens csatlakozott a szerverhez, akkor a szerver kijelzőjén megjelenik a kliens neve, valamint ki lehet választani, hogy a csatlakozott eszközök közül melyik vegyen részt a játékban, továbbá be lehet állítani a játékosok sorrendjét is.</w:t>
      </w:r>
    </w:p>
    <w:p w14:paraId="71BFD670" w14:textId="53FEA721" w:rsidR="00001F71" w:rsidRPr="00001F71" w:rsidRDefault="00001F71" w:rsidP="00001F71">
      <w:pPr>
        <w:rPr>
          <w:rFonts w:cstheme="minorHAnsi"/>
          <w:sz w:val="24"/>
          <w:lang w:val="hu-HU"/>
        </w:rPr>
      </w:pPr>
      <w:r w:rsidRPr="00001F71">
        <w:rPr>
          <w:rFonts w:cstheme="minorHAnsi"/>
          <w:sz w:val="24"/>
          <w:highlight w:val="yellow"/>
          <w:lang w:val="hu-HU"/>
        </w:rPr>
        <w:t>[INSERT KIVÁLASZTÁS HERE]</w:t>
      </w:r>
    </w:p>
    <w:p w14:paraId="5C22F906" w14:textId="07891A01" w:rsidR="00C81B05" w:rsidRDefault="00001F71" w:rsidP="00221559">
      <w:pPr>
        <w:rPr>
          <w:rFonts w:cstheme="minorHAnsi"/>
          <w:sz w:val="24"/>
          <w:lang w:val="hu-HU"/>
        </w:rPr>
      </w:pPr>
      <w:r>
        <w:rPr>
          <w:rFonts w:cstheme="minorHAnsi"/>
          <w:sz w:val="24"/>
          <w:lang w:val="hu-HU"/>
        </w:rPr>
        <w:t>Ha a kiválasztás megfelelő, akkor mind a szerver, mind a kiválasztott kliensek tovább lépnek a 2. Activity-re.</w:t>
      </w:r>
    </w:p>
    <w:p w14:paraId="31B753EF" w14:textId="77777777" w:rsidR="00001F71" w:rsidRDefault="00001F71" w:rsidP="00221559">
      <w:pPr>
        <w:rPr>
          <w:rFonts w:cstheme="minorHAnsi"/>
          <w:sz w:val="24"/>
          <w:lang w:val="hu-HU"/>
        </w:rPr>
      </w:pPr>
    </w:p>
    <w:p w14:paraId="25D65C8B" w14:textId="0999EE28" w:rsidR="001F6E1E" w:rsidRPr="001F6E1E" w:rsidRDefault="00001F71" w:rsidP="001F6E1E">
      <w:pPr>
        <w:pStyle w:val="Listaszerbekezds"/>
        <w:numPr>
          <w:ilvl w:val="0"/>
          <w:numId w:val="1"/>
        </w:numPr>
        <w:rPr>
          <w:rFonts w:cstheme="minorHAnsi"/>
          <w:b/>
          <w:sz w:val="28"/>
          <w:szCs w:val="28"/>
          <w:lang w:val="hu-HU"/>
        </w:rPr>
      </w:pPr>
      <w:r w:rsidRPr="001F6E1E">
        <w:rPr>
          <w:rFonts w:cstheme="minorHAnsi"/>
          <w:b/>
          <w:sz w:val="28"/>
          <w:szCs w:val="28"/>
          <w:lang w:val="hu-HU"/>
        </w:rPr>
        <w:t xml:space="preserve">Activity: </w:t>
      </w:r>
      <w:r w:rsidRPr="001F6E1E">
        <w:rPr>
          <w:rFonts w:cstheme="minorHAnsi"/>
          <w:b/>
          <w:sz w:val="28"/>
          <w:szCs w:val="28"/>
          <w:lang w:val="hu-HU"/>
        </w:rPr>
        <w:t>A játék</w:t>
      </w:r>
    </w:p>
    <w:p w14:paraId="6A522122" w14:textId="77777777" w:rsidR="001F6E1E" w:rsidRPr="00001F71" w:rsidRDefault="001F6E1E" w:rsidP="001F6E1E">
      <w:pPr>
        <w:rPr>
          <w:rFonts w:cstheme="minorHAnsi"/>
          <w:b/>
          <w:sz w:val="24"/>
          <w:lang w:val="hu-HU"/>
        </w:rPr>
      </w:pPr>
      <w:r w:rsidRPr="00221559">
        <w:rPr>
          <w:rFonts w:cstheme="minorHAnsi"/>
          <w:sz w:val="24"/>
          <w:highlight w:val="yellow"/>
          <w:lang w:val="hu-HU"/>
        </w:rPr>
        <w:t xml:space="preserve">[INSERT </w:t>
      </w:r>
      <w:r>
        <w:rPr>
          <w:rFonts w:cstheme="minorHAnsi"/>
          <w:sz w:val="24"/>
          <w:highlight w:val="yellow"/>
          <w:lang w:val="hu-HU"/>
        </w:rPr>
        <w:t>PRINTSCREEN</w:t>
      </w:r>
      <w:r w:rsidRPr="00221559">
        <w:rPr>
          <w:rFonts w:cstheme="minorHAnsi"/>
          <w:sz w:val="24"/>
          <w:highlight w:val="yellow"/>
          <w:lang w:val="hu-HU"/>
        </w:rPr>
        <w:t xml:space="preserve"> HERE]</w:t>
      </w:r>
    </w:p>
    <w:p w14:paraId="48EC58A3" w14:textId="334B1486" w:rsidR="00001F71" w:rsidRDefault="006750B6" w:rsidP="00001F71">
      <w:pPr>
        <w:rPr>
          <w:rFonts w:cstheme="minorHAnsi"/>
          <w:sz w:val="24"/>
          <w:lang w:val="hu-HU"/>
        </w:rPr>
      </w:pPr>
      <w:r>
        <w:rPr>
          <w:rFonts w:cstheme="minorHAnsi"/>
          <w:sz w:val="24"/>
          <w:lang w:val="hu-HU"/>
        </w:rPr>
        <w:t xml:space="preserve">Ebben az Activity-ben zajlik le a játék, ahol </w:t>
      </w:r>
      <w:r w:rsidR="001F6E1E">
        <w:rPr>
          <w:rFonts w:cstheme="minorHAnsi"/>
          <w:sz w:val="24"/>
          <w:lang w:val="hu-HU"/>
        </w:rPr>
        <w:t xml:space="preserve">a játékos egy grafikus interfészen keresztül tud </w:t>
      </w:r>
      <w:r w:rsidR="00193450">
        <w:rPr>
          <w:rFonts w:cstheme="minorHAnsi"/>
          <w:sz w:val="24"/>
          <w:lang w:val="hu-HU"/>
        </w:rPr>
        <w:t>játszani. A rendszer automatikusan oszt, levezényeli a köröket, betartatja a szabályokat, valamint pontozza a játékosokat is.</w:t>
      </w:r>
    </w:p>
    <w:p w14:paraId="625F18F7" w14:textId="754DB616" w:rsidR="00193450" w:rsidRDefault="00193450" w:rsidP="00001F71">
      <w:pPr>
        <w:rPr>
          <w:rFonts w:cstheme="minorHAnsi"/>
          <w:sz w:val="24"/>
          <w:lang w:val="hu-HU"/>
        </w:rPr>
      </w:pPr>
    </w:p>
    <w:p w14:paraId="03C6470B" w14:textId="555EAE69" w:rsidR="00193450" w:rsidRPr="00A15997" w:rsidRDefault="00193450" w:rsidP="00193450">
      <w:pPr>
        <w:pStyle w:val="Cmsor1"/>
        <w:rPr>
          <w:lang w:val="hu-HU"/>
        </w:rPr>
      </w:pPr>
      <w:r>
        <w:rPr>
          <w:lang w:val="hu-HU"/>
        </w:rPr>
        <w:t>Távlati céljaink</w:t>
      </w:r>
    </w:p>
    <w:p w14:paraId="68A012A3" w14:textId="1C79BC34" w:rsidR="00193450" w:rsidRDefault="00193450" w:rsidP="00193450">
      <w:pPr>
        <w:rPr>
          <w:rFonts w:cstheme="minorHAnsi"/>
          <w:sz w:val="24"/>
          <w:lang w:val="hu-HU"/>
        </w:rPr>
      </w:pPr>
      <w:r>
        <w:rPr>
          <w:rFonts w:cstheme="minorHAnsi"/>
          <w:sz w:val="24"/>
          <w:lang w:val="hu-HU"/>
        </w:rPr>
        <w:t>Mivel a fejlesztés során inkább egy keretrendszer létrehozása volt a cél, ezért rengeteg fejlesztési lehetőség áll előttünk. Ezek közül a (szerintünk) legfontosabbak és legizgalmasabbak:</w:t>
      </w:r>
    </w:p>
    <w:p w14:paraId="07F9F33C" w14:textId="63DF771C" w:rsidR="00936EF9" w:rsidRDefault="00193450" w:rsidP="00936EF9">
      <w:pPr>
        <w:pStyle w:val="Listaszerbekezds"/>
        <w:numPr>
          <w:ilvl w:val="0"/>
          <w:numId w:val="4"/>
        </w:numPr>
        <w:spacing w:after="360"/>
        <w:ind w:left="714" w:hanging="357"/>
        <w:rPr>
          <w:rFonts w:cstheme="minorHAnsi"/>
          <w:sz w:val="24"/>
          <w:lang w:val="hu-HU"/>
        </w:rPr>
      </w:pPr>
      <w:r w:rsidRPr="00936EF9">
        <w:rPr>
          <w:rFonts w:cstheme="minorHAnsi"/>
          <w:b/>
          <w:sz w:val="24"/>
          <w:lang w:val="hu-HU"/>
        </w:rPr>
        <w:t>Grafikus interfész továbbgondolása, animációk létrehozása.</w:t>
      </w:r>
      <w:r>
        <w:rPr>
          <w:rFonts w:cstheme="minorHAnsi"/>
          <w:sz w:val="24"/>
          <w:lang w:val="hu-HU"/>
        </w:rPr>
        <w:br/>
        <w:t xml:space="preserve">Ezt azért tartjuk fontosnak, mivel a felhasználó </w:t>
      </w:r>
      <w:r w:rsidR="00936EF9">
        <w:rPr>
          <w:rFonts w:cstheme="minorHAnsi"/>
          <w:sz w:val="24"/>
          <w:lang w:val="hu-HU"/>
        </w:rPr>
        <w:t>ezzel találkozik először, ennek segítségével tudjuk bevonzani a játékba. Továbbá egy szép, de letisztult felület nagyban hozzáad a játékélményhez.</w:t>
      </w:r>
    </w:p>
    <w:p w14:paraId="0EE95673" w14:textId="77777777" w:rsidR="00936EF9" w:rsidRPr="00936EF9" w:rsidRDefault="00936EF9" w:rsidP="00936EF9">
      <w:pPr>
        <w:pStyle w:val="Listaszerbekezds"/>
        <w:spacing w:after="360"/>
        <w:ind w:left="714"/>
        <w:rPr>
          <w:rFonts w:cstheme="minorHAnsi"/>
          <w:sz w:val="24"/>
          <w:lang w:val="hu-HU"/>
        </w:rPr>
      </w:pPr>
    </w:p>
    <w:p w14:paraId="31B257EC" w14:textId="40EC48D1" w:rsidR="00936EF9" w:rsidRPr="00936EF9" w:rsidRDefault="00936EF9" w:rsidP="00936EF9">
      <w:pPr>
        <w:pStyle w:val="Listaszerbekezds"/>
        <w:numPr>
          <w:ilvl w:val="0"/>
          <w:numId w:val="4"/>
        </w:numPr>
        <w:spacing w:before="240" w:after="360"/>
        <w:ind w:left="714" w:hanging="357"/>
        <w:rPr>
          <w:rFonts w:cstheme="minorHAnsi"/>
          <w:sz w:val="24"/>
          <w:lang w:val="hu-HU"/>
        </w:rPr>
      </w:pPr>
      <w:r>
        <w:rPr>
          <w:rFonts w:cstheme="minorHAnsi"/>
          <w:b/>
          <w:sz w:val="24"/>
          <w:lang w:val="hu-HU"/>
        </w:rPr>
        <w:t>IOS-es és Windows Phone-os eszközök támogatása.</w:t>
      </w:r>
      <w:r>
        <w:rPr>
          <w:rFonts w:cstheme="minorHAnsi"/>
          <w:b/>
          <w:sz w:val="24"/>
          <w:lang w:val="hu-HU"/>
        </w:rPr>
        <w:br/>
      </w:r>
      <w:r>
        <w:rPr>
          <w:rFonts w:cstheme="minorHAnsi"/>
          <w:sz w:val="24"/>
          <w:lang w:val="hu-HU"/>
        </w:rPr>
        <w:t>Ennek</w:t>
      </w:r>
      <w:bookmarkStart w:id="0" w:name="_GoBack"/>
      <w:bookmarkEnd w:id="0"/>
    </w:p>
    <w:p w14:paraId="414F5B95" w14:textId="77777777" w:rsidR="00193450" w:rsidRPr="006750B6" w:rsidRDefault="00193450" w:rsidP="00001F71">
      <w:pPr>
        <w:rPr>
          <w:rFonts w:cstheme="minorHAnsi"/>
          <w:sz w:val="24"/>
          <w:lang w:val="hu-HU"/>
        </w:rPr>
      </w:pPr>
    </w:p>
    <w:p w14:paraId="7E5DA64D" w14:textId="77777777" w:rsidR="00001F71" w:rsidRPr="00C81B05" w:rsidRDefault="00001F71" w:rsidP="00221559">
      <w:pPr>
        <w:rPr>
          <w:rFonts w:cstheme="minorHAnsi"/>
          <w:sz w:val="24"/>
          <w:lang w:val="hu-HU"/>
        </w:rPr>
      </w:pPr>
    </w:p>
    <w:sectPr w:rsidR="00001F71" w:rsidRPr="00C81B0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D5A60"/>
    <w:multiLevelType w:val="hybridMultilevel"/>
    <w:tmpl w:val="8550AE30"/>
    <w:lvl w:ilvl="0" w:tplc="E64A31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77D2A"/>
    <w:multiLevelType w:val="hybridMultilevel"/>
    <w:tmpl w:val="C3DA2C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F3C3C"/>
    <w:multiLevelType w:val="hybridMultilevel"/>
    <w:tmpl w:val="C3DA2C58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5B452FF0"/>
    <w:multiLevelType w:val="hybridMultilevel"/>
    <w:tmpl w:val="97589724"/>
    <w:lvl w:ilvl="0" w:tplc="D42292D6">
      <w:start w:val="2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B05"/>
    <w:rsid w:val="00001F71"/>
    <w:rsid w:val="00120977"/>
    <w:rsid w:val="00193450"/>
    <w:rsid w:val="001F6E1E"/>
    <w:rsid w:val="00221559"/>
    <w:rsid w:val="006750B6"/>
    <w:rsid w:val="008F6A09"/>
    <w:rsid w:val="00936EF9"/>
    <w:rsid w:val="00A15997"/>
    <w:rsid w:val="00A26F45"/>
    <w:rsid w:val="00C8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91160"/>
  <w15:chartTrackingRefBased/>
  <w15:docId w15:val="{2CEBDF6F-DFF4-489B-9BC5-B3789B5C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CmChar">
    <w:name w:val="Cím Char"/>
    <w:basedOn w:val="Bekezdsalapbettpusa"/>
    <w:link w:val="Cm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Alcm">
    <w:name w:val="Subtitle"/>
    <w:basedOn w:val="Norml"/>
    <w:next w:val="Norml"/>
    <w:link w:val="Alcm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Finomkiemels">
    <w:name w:val="Subtle Emphasis"/>
    <w:basedOn w:val="Bekezdsalapbettpusa"/>
    <w:uiPriority w:val="19"/>
    <w:qFormat/>
    <w:rPr>
      <w:i/>
      <w:iCs/>
      <w:color w:val="595959" w:themeColor="text1" w:themeTint="A6"/>
    </w:rPr>
  </w:style>
  <w:style w:type="character" w:styleId="Kiemels">
    <w:name w:val="Emphasis"/>
    <w:basedOn w:val="Bekezdsalapbettpusa"/>
    <w:uiPriority w:val="20"/>
    <w:qFormat/>
    <w:rPr>
      <w:i/>
      <w:iCs/>
    </w:rPr>
  </w:style>
  <w:style w:type="character" w:styleId="Erskiemels">
    <w:name w:val="Intense Emphasis"/>
    <w:basedOn w:val="Bekezdsalapbettpusa"/>
    <w:uiPriority w:val="21"/>
    <w:qFormat/>
    <w:rPr>
      <w:b/>
      <w:bCs/>
      <w:i/>
      <w:iCs/>
    </w:rPr>
  </w:style>
  <w:style w:type="character" w:styleId="Kiemels2">
    <w:name w:val="Strong"/>
    <w:basedOn w:val="Bekezdsalapbettpusa"/>
    <w:uiPriority w:val="22"/>
    <w:qFormat/>
    <w:rPr>
      <w:b/>
      <w:bCs/>
    </w:rPr>
  </w:style>
  <w:style w:type="paragraph" w:styleId="Idzet">
    <w:name w:val="Quote"/>
    <w:basedOn w:val="Norml"/>
    <w:next w:val="Norml"/>
    <w:link w:val="Idzet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Finomhivatkozs">
    <w:name w:val="Subtle Reference"/>
    <w:basedOn w:val="Bekezdsalapbettpusa"/>
    <w:uiPriority w:val="31"/>
    <w:qFormat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Pr>
      <w:b/>
      <w:bCs/>
      <w:smallCaps/>
    </w:rPr>
  </w:style>
  <w:style w:type="paragraph" w:styleId="Kpalrs">
    <w:name w:val="caption"/>
    <w:basedOn w:val="Norml"/>
    <w:next w:val="Norm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pPr>
      <w:outlineLvl w:val="9"/>
    </w:pPr>
  </w:style>
  <w:style w:type="paragraph" w:styleId="Nincstrkz">
    <w:name w:val="No Spacing"/>
    <w:uiPriority w:val="1"/>
    <w:qFormat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ktor\AppData\Roaming\Microsoft\Templates\Dimenzi&#243;%20t&#233;ma%20(&#252;res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Dimenzió téma (üres)</Template>
  <TotalTime>49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viktor</dc:creator>
  <cp:keywords/>
  <cp:lastModifiedBy>Viktor Tóth</cp:lastModifiedBy>
  <cp:revision>4</cp:revision>
  <dcterms:created xsi:type="dcterms:W3CDTF">2017-04-11T07:23:00Z</dcterms:created>
  <dcterms:modified xsi:type="dcterms:W3CDTF">2017-04-11T10:25:00Z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